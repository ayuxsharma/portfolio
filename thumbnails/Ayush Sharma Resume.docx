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F1F4DAD" w14:textId="77777777" w:rsidTr="001B2ABD">
        <w:trPr>
          <w:trHeight w:val="4410"/>
        </w:trPr>
        <w:tc>
          <w:tcPr>
            <w:tcW w:w="3600" w:type="dxa"/>
            <w:vAlign w:val="bottom"/>
          </w:tcPr>
          <w:p w14:paraId="397E2602" w14:textId="4C9F4A99" w:rsidR="001B2ABD" w:rsidRDefault="00340281" w:rsidP="001B2ABD">
            <w:pPr>
              <w:tabs>
                <w:tab w:val="left" w:pos="990"/>
              </w:tabs>
              <w:jc w:val="center"/>
            </w:pPr>
            <w:r>
              <w:rPr>
                <w:noProof/>
              </w:rPr>
              <w:drawing>
                <wp:inline distT="0" distB="0" distL="0" distR="0" wp14:anchorId="2647A2A4" wp14:editId="536FC599">
                  <wp:extent cx="2139950" cy="1466850"/>
                  <wp:effectExtent l="0" t="0" r="0" b="0"/>
                  <wp:docPr id="1162045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45955" name="Picture 1162045955"/>
                          <pic:cNvPicPr/>
                        </pic:nvPicPr>
                        <pic:blipFill>
                          <a:blip r:embed="rId7">
                            <a:extLst>
                              <a:ext uri="{28A0092B-C50C-407E-A947-70E740481C1C}">
                                <a14:useLocalDpi xmlns:a14="http://schemas.microsoft.com/office/drawing/2010/main" val="0"/>
                              </a:ext>
                            </a:extLst>
                          </a:blip>
                          <a:stretch>
                            <a:fillRect/>
                          </a:stretch>
                        </pic:blipFill>
                        <pic:spPr>
                          <a:xfrm>
                            <a:off x="0" y="0"/>
                            <a:ext cx="2139950" cy="1466850"/>
                          </a:xfrm>
                          <a:prstGeom prst="rect">
                            <a:avLst/>
                          </a:prstGeom>
                        </pic:spPr>
                      </pic:pic>
                    </a:graphicData>
                  </a:graphic>
                </wp:inline>
              </w:drawing>
            </w:r>
          </w:p>
        </w:tc>
        <w:tc>
          <w:tcPr>
            <w:tcW w:w="720" w:type="dxa"/>
          </w:tcPr>
          <w:p w14:paraId="3784F5C4" w14:textId="77777777" w:rsidR="001B2ABD" w:rsidRDefault="001B2ABD" w:rsidP="000C45FF">
            <w:pPr>
              <w:tabs>
                <w:tab w:val="left" w:pos="990"/>
              </w:tabs>
            </w:pPr>
          </w:p>
        </w:tc>
        <w:tc>
          <w:tcPr>
            <w:tcW w:w="6470" w:type="dxa"/>
            <w:vAlign w:val="bottom"/>
          </w:tcPr>
          <w:p w14:paraId="02D52E48" w14:textId="3A66BBC5" w:rsidR="001B2ABD" w:rsidRDefault="004B7470" w:rsidP="001B2ABD">
            <w:pPr>
              <w:pStyle w:val="Title"/>
            </w:pPr>
            <w:r>
              <w:t>Ayush Sharma</w:t>
            </w:r>
          </w:p>
          <w:sdt>
            <w:sdtPr>
              <w:rPr>
                <w:spacing w:val="1"/>
                <w:w w:val="97"/>
              </w:rPr>
              <w:id w:val="2107002140"/>
              <w:placeholder>
                <w:docPart w:val="2CDE55F379D4428F857B0951B268CF47"/>
              </w:placeholder>
              <w:temporary/>
              <w:showingPlcHdr/>
              <w15:appearance w15:val="hidden"/>
            </w:sdtPr>
            <w:sdtEndPr>
              <w:rPr>
                <w:spacing w:val="0"/>
                <w:w w:val="86"/>
              </w:rPr>
            </w:sdtEndPr>
            <w:sdtContent>
              <w:p w14:paraId="475D3DF9"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D79EBC3" w14:textId="77777777" w:rsidTr="001B2ABD">
        <w:tc>
          <w:tcPr>
            <w:tcW w:w="3600" w:type="dxa"/>
          </w:tcPr>
          <w:p w14:paraId="4EF3DCFC" w14:textId="5650D837" w:rsidR="001B2ABD" w:rsidRDefault="004B7470" w:rsidP="00036450">
            <w:pPr>
              <w:pStyle w:val="Heading3"/>
            </w:pPr>
            <w:r>
              <w:t>OBJECTIVE</w:t>
            </w:r>
          </w:p>
          <w:p w14:paraId="164FF952" w14:textId="467F0551" w:rsidR="00036450" w:rsidRPr="004B7470" w:rsidRDefault="004B7470" w:rsidP="004B7470">
            <w:pPr>
              <w:rPr>
                <w:sz w:val="22"/>
                <w:szCs w:val="28"/>
              </w:rPr>
            </w:pPr>
            <w:r w:rsidRPr="004B7470">
              <w:rPr>
                <w:sz w:val="22"/>
                <w:szCs w:val="28"/>
              </w:rPr>
              <w:t>"Result-driven developer with excellent communication skills and strong leadership abilities, dedicated to driven team success and ensuring project completion with the highest success rate. Skilled in making quick, effective decisions to guide teams through challenges, delivering high-quality solutions on time and within scope. Eager to contribute technical expertise and leadership to foster  collaboration and achieve organizational goals."</w:t>
            </w:r>
          </w:p>
          <w:p w14:paraId="151C8EAA" w14:textId="77777777" w:rsidR="00036450" w:rsidRDefault="00036450" w:rsidP="00036450"/>
          <w:sdt>
            <w:sdtPr>
              <w:id w:val="-1954003311"/>
              <w:placeholder>
                <w:docPart w:val="F26271DDFC09491C8FAC8B348955FCC3"/>
              </w:placeholder>
              <w:temporary/>
              <w:showingPlcHdr/>
              <w15:appearance w15:val="hidden"/>
            </w:sdtPr>
            <w:sdtEndPr/>
            <w:sdtContent>
              <w:p w14:paraId="0399DB5D" w14:textId="77777777" w:rsidR="00036450" w:rsidRPr="00CB0055" w:rsidRDefault="00CB0055" w:rsidP="00CB0055">
                <w:pPr>
                  <w:pStyle w:val="Heading3"/>
                </w:pPr>
                <w:r w:rsidRPr="00CB0055">
                  <w:t>Contact</w:t>
                </w:r>
              </w:p>
            </w:sdtContent>
          </w:sdt>
          <w:p w14:paraId="7BA2443E" w14:textId="421DB055" w:rsidR="004B7470" w:rsidRDefault="004B7470" w:rsidP="004D3011">
            <w:r>
              <w:t>Bilkhriya, raisen road, Bhopal</w:t>
            </w:r>
          </w:p>
          <w:p w14:paraId="64AF0A3D" w14:textId="17FC28D7" w:rsidR="004B7470" w:rsidRDefault="004B7470" w:rsidP="004D3011">
            <w:r>
              <w:t>Madhya Pradesh</w:t>
            </w:r>
          </w:p>
          <w:p w14:paraId="7CF0C041" w14:textId="77A12241" w:rsidR="004B7470" w:rsidRDefault="004B7470" w:rsidP="004D3011">
            <w:r>
              <w:t>462022</w:t>
            </w:r>
          </w:p>
          <w:p w14:paraId="1234B49B" w14:textId="77777777" w:rsidR="004B7470" w:rsidRDefault="004B7470" w:rsidP="004D3011"/>
          <w:sdt>
            <w:sdtPr>
              <w:id w:val="1111563247"/>
              <w:placeholder>
                <w:docPart w:val="3ECC5C7E0A834023BD8A41373F7A002A"/>
              </w:placeholder>
              <w:temporary/>
              <w:showingPlcHdr/>
              <w15:appearance w15:val="hidden"/>
            </w:sdtPr>
            <w:sdtEndPr/>
            <w:sdtContent>
              <w:p w14:paraId="40813CD3" w14:textId="0B9C0616" w:rsidR="004D3011" w:rsidRDefault="004D3011" w:rsidP="004D3011">
                <w:r w:rsidRPr="004D3011">
                  <w:t>PHONE:</w:t>
                </w:r>
              </w:p>
            </w:sdtContent>
          </w:sdt>
          <w:p w14:paraId="02BD8AD8" w14:textId="79221875" w:rsidR="004D3011" w:rsidRDefault="004B7470" w:rsidP="004D3011">
            <w:r>
              <w:t>+91 9685436783</w:t>
            </w:r>
          </w:p>
          <w:p w14:paraId="2A570F3F" w14:textId="77777777" w:rsidR="004B7470" w:rsidRDefault="004B7470" w:rsidP="004D3011"/>
          <w:sdt>
            <w:sdtPr>
              <w:id w:val="-240260293"/>
              <w:placeholder>
                <w:docPart w:val="2C21D377AAA64FA7BC211CE576651109"/>
              </w:placeholder>
              <w:temporary/>
              <w:showingPlcHdr/>
              <w15:appearance w15:val="hidden"/>
            </w:sdtPr>
            <w:sdtEndPr/>
            <w:sdtContent>
              <w:p w14:paraId="3C843691" w14:textId="77777777" w:rsidR="004D3011" w:rsidRDefault="004D3011" w:rsidP="004D3011">
                <w:r w:rsidRPr="004D3011">
                  <w:t>EMAIL:</w:t>
                </w:r>
              </w:p>
            </w:sdtContent>
          </w:sdt>
          <w:p w14:paraId="372E3810" w14:textId="764594C3" w:rsidR="00036450" w:rsidRPr="00E4381A" w:rsidRDefault="004B7470" w:rsidP="004D3011">
            <w:pPr>
              <w:rPr>
                <w:rStyle w:val="Hyperlink"/>
              </w:rPr>
            </w:pPr>
            <w:r>
              <w:t>Ayu.lnctu@gmail.com</w:t>
            </w:r>
          </w:p>
          <w:p w14:paraId="035DC6CE" w14:textId="77777777" w:rsidR="004D3011" w:rsidRDefault="004D3011" w:rsidP="004D3011"/>
          <w:p w14:paraId="1DD5BEDE" w14:textId="68F0B901" w:rsidR="004B7470" w:rsidRPr="004D3011" w:rsidRDefault="004B7470" w:rsidP="004D3011"/>
        </w:tc>
        <w:tc>
          <w:tcPr>
            <w:tcW w:w="720" w:type="dxa"/>
          </w:tcPr>
          <w:p w14:paraId="2C07FB47" w14:textId="77777777" w:rsidR="001B2ABD" w:rsidRDefault="001B2ABD" w:rsidP="000C45FF">
            <w:pPr>
              <w:tabs>
                <w:tab w:val="left" w:pos="990"/>
              </w:tabs>
            </w:pPr>
          </w:p>
        </w:tc>
        <w:tc>
          <w:tcPr>
            <w:tcW w:w="6470" w:type="dxa"/>
          </w:tcPr>
          <w:sdt>
            <w:sdtPr>
              <w:id w:val="1049110328"/>
              <w:placeholder>
                <w:docPart w:val="FA2E0773CA164E3EBE3797A52039D9E6"/>
              </w:placeholder>
              <w:temporary/>
              <w:showingPlcHdr/>
              <w15:appearance w15:val="hidden"/>
            </w:sdtPr>
            <w:sdtEndPr/>
            <w:sdtContent>
              <w:p w14:paraId="493FA836" w14:textId="77777777" w:rsidR="001B2ABD" w:rsidRDefault="00E25A26" w:rsidP="00036450">
                <w:pPr>
                  <w:pStyle w:val="Heading2"/>
                </w:pPr>
                <w:r w:rsidRPr="00036450">
                  <w:t>EDUCATION</w:t>
                </w:r>
              </w:p>
            </w:sdtContent>
          </w:sdt>
          <w:p w14:paraId="67EA4A85" w14:textId="1B03BB90" w:rsidR="00036450" w:rsidRDefault="004B7470" w:rsidP="004B7470">
            <w:pPr>
              <w:pStyle w:val="Heading4"/>
            </w:pPr>
            <w:r>
              <w:t>St.AUGUSTINE CO.ED SCHOOL</w:t>
            </w:r>
          </w:p>
          <w:p w14:paraId="19F3CA30" w14:textId="64C1956A" w:rsidR="00036450" w:rsidRDefault="004B7470" w:rsidP="00036450">
            <w:r>
              <w:t>Class- 10   PERCENTAGE – 56%</w:t>
            </w:r>
          </w:p>
          <w:p w14:paraId="6E0C277D" w14:textId="0A7AE26D" w:rsidR="004B7470" w:rsidRDefault="004B7470" w:rsidP="00036450">
            <w:r>
              <w:t>Class- 12   PERCENTAGE – 72%</w:t>
            </w:r>
          </w:p>
          <w:p w14:paraId="2244DE73" w14:textId="77777777" w:rsidR="003A6EA1" w:rsidRDefault="003A6EA1" w:rsidP="00036450"/>
          <w:p w14:paraId="38A05381" w14:textId="7FDC6A7F" w:rsidR="00036450" w:rsidRPr="00B359E4" w:rsidRDefault="004B7470" w:rsidP="00B359E4">
            <w:pPr>
              <w:pStyle w:val="Heading4"/>
            </w:pPr>
            <w:r>
              <w:t>LNCT UNIVERSITY, BHOPAL</w:t>
            </w:r>
          </w:p>
          <w:p w14:paraId="2854F5B7" w14:textId="518F6C9C" w:rsidR="004B7470" w:rsidRPr="004B7470" w:rsidRDefault="004B7470" w:rsidP="004B7470">
            <w:pPr>
              <w:pStyle w:val="Date"/>
            </w:pPr>
            <w:r>
              <w:t>2023</w:t>
            </w:r>
            <w:r w:rsidR="00036450" w:rsidRPr="00B359E4">
              <w:t xml:space="preserve"> </w:t>
            </w:r>
            <w:r>
              <w:t>–</w:t>
            </w:r>
            <w:r w:rsidR="00036450" w:rsidRPr="00B359E4">
              <w:t xml:space="preserve"> </w:t>
            </w:r>
            <w:r>
              <w:t>2027</w:t>
            </w:r>
          </w:p>
          <w:p w14:paraId="78D27A3B" w14:textId="06467039" w:rsidR="00036450" w:rsidRDefault="004B7470" w:rsidP="00036450">
            <w:r>
              <w:t>PERSUING IN B.TECH IN COMPUTER SCIENCE ENGEERING</w:t>
            </w:r>
          </w:p>
          <w:sdt>
            <w:sdtPr>
              <w:id w:val="1001553383"/>
              <w:placeholder>
                <w:docPart w:val="99D7CFD1A8D247E09845E7F6431AA158"/>
              </w:placeholder>
              <w:temporary/>
              <w:showingPlcHdr/>
              <w15:appearance w15:val="hidden"/>
            </w:sdtPr>
            <w:sdtEndPr/>
            <w:sdtContent>
              <w:p w14:paraId="3DA81050" w14:textId="77777777" w:rsidR="00036450" w:rsidRDefault="00036450" w:rsidP="00036450">
                <w:pPr>
                  <w:pStyle w:val="Heading2"/>
                </w:pPr>
                <w:r w:rsidRPr="00036450">
                  <w:t>WORK EXPERIENCE</w:t>
                </w:r>
              </w:p>
            </w:sdtContent>
          </w:sdt>
          <w:p w14:paraId="73868FAC" w14:textId="7B2C4E68" w:rsidR="00036450" w:rsidRDefault="004B7470" w:rsidP="00B359E4">
            <w:pPr>
              <w:pStyle w:val="Heading4"/>
              <w:rPr>
                <w:bCs/>
              </w:rPr>
            </w:pPr>
            <w:r>
              <w:t>MAGNUM GROUP</w:t>
            </w:r>
            <w:r w:rsidR="00036450">
              <w:t xml:space="preserve"> </w:t>
            </w:r>
            <w:r w:rsidR="00036450" w:rsidRPr="00036450">
              <w:t xml:space="preserve"> </w:t>
            </w:r>
            <w:r w:rsidR="003A6EA1">
              <w:t>[CSA]</w:t>
            </w:r>
          </w:p>
          <w:p w14:paraId="0C42A5AF" w14:textId="6968B450" w:rsidR="00036450" w:rsidRPr="00036450" w:rsidRDefault="003A6EA1" w:rsidP="00B359E4">
            <w:pPr>
              <w:pStyle w:val="Date"/>
            </w:pPr>
            <w:r>
              <w:t xml:space="preserve"> 2023</w:t>
            </w:r>
            <w:r w:rsidR="00036450" w:rsidRPr="00036450">
              <w:t>–</w:t>
            </w:r>
            <w:r>
              <w:t>2024</w:t>
            </w:r>
          </w:p>
          <w:p w14:paraId="73DAE923" w14:textId="1EC71400" w:rsidR="00036450" w:rsidRDefault="003A6EA1" w:rsidP="00036450">
            <w:r>
              <w:t>COMMUNICATION WITH CLIENTS Via E-MAIL</w:t>
            </w:r>
            <w:r w:rsidR="00036450" w:rsidRPr="00036450">
              <w:t xml:space="preserve"> </w:t>
            </w:r>
          </w:p>
          <w:sdt>
            <w:sdtPr>
              <w:id w:val="1669594239"/>
              <w:placeholder>
                <w:docPart w:val="0A7C78AF3CD348B6BE867CF1D6DC21D2"/>
              </w:placeholder>
              <w:temporary/>
              <w:showingPlcHdr/>
              <w15:appearance w15:val="hidden"/>
            </w:sdtPr>
            <w:sdtEndPr/>
            <w:sdtContent>
              <w:p w14:paraId="22A2059F" w14:textId="77777777" w:rsidR="00036450" w:rsidRDefault="00180329" w:rsidP="00036450">
                <w:pPr>
                  <w:pStyle w:val="Heading2"/>
                </w:pPr>
                <w:r w:rsidRPr="00036450">
                  <w:rPr>
                    <w:rStyle w:val="Heading2Char"/>
                    <w:b/>
                    <w:bCs/>
                    <w:caps/>
                  </w:rPr>
                  <w:t>SKILLS</w:t>
                </w:r>
              </w:p>
            </w:sdtContent>
          </w:sdt>
          <w:p w14:paraId="15B6E4A6" w14:textId="771E276B" w:rsidR="00036450" w:rsidRDefault="003A6EA1" w:rsidP="003A6EA1">
            <w:pPr>
              <w:pStyle w:val="ListParagraph"/>
              <w:numPr>
                <w:ilvl w:val="0"/>
                <w:numId w:val="2"/>
              </w:numPr>
              <w:rPr>
                <w:b/>
                <w:bCs/>
                <w:color w:val="000000" w:themeColor="text1"/>
              </w:rPr>
            </w:pPr>
            <w:r w:rsidRPr="003A6EA1">
              <w:rPr>
                <w:b/>
                <w:bCs/>
                <w:color w:val="000000" w:themeColor="text1"/>
              </w:rPr>
              <w:t>FULL STACK</w:t>
            </w:r>
            <w:r>
              <w:rPr>
                <w:b/>
                <w:bCs/>
                <w:color w:val="000000" w:themeColor="text1"/>
              </w:rPr>
              <w:t xml:space="preserve"> WEB</w:t>
            </w:r>
            <w:r w:rsidRPr="003A6EA1">
              <w:rPr>
                <w:b/>
                <w:bCs/>
                <w:color w:val="000000" w:themeColor="text1"/>
              </w:rPr>
              <w:t xml:space="preserve"> DEVELOPER</w:t>
            </w:r>
          </w:p>
          <w:p w14:paraId="09F893B1" w14:textId="77777777" w:rsidR="003A6EA1" w:rsidRDefault="003A6EA1" w:rsidP="003A6EA1">
            <w:pPr>
              <w:pStyle w:val="ListParagraph"/>
              <w:numPr>
                <w:ilvl w:val="0"/>
                <w:numId w:val="2"/>
              </w:numPr>
              <w:rPr>
                <w:b/>
                <w:bCs/>
                <w:color w:val="000000" w:themeColor="text1"/>
              </w:rPr>
            </w:pPr>
            <w:r>
              <w:rPr>
                <w:b/>
                <w:bCs/>
                <w:color w:val="000000" w:themeColor="text1"/>
              </w:rPr>
              <w:t xml:space="preserve">UI DESGINER </w:t>
            </w:r>
          </w:p>
          <w:p w14:paraId="38B4CFBF" w14:textId="77777777" w:rsidR="003A6EA1" w:rsidRDefault="003A6EA1" w:rsidP="003A6EA1">
            <w:pPr>
              <w:pStyle w:val="ListParagraph"/>
              <w:numPr>
                <w:ilvl w:val="0"/>
                <w:numId w:val="2"/>
              </w:numPr>
              <w:rPr>
                <w:b/>
                <w:bCs/>
                <w:color w:val="000000" w:themeColor="text1"/>
              </w:rPr>
            </w:pPr>
            <w:r>
              <w:rPr>
                <w:b/>
                <w:bCs/>
                <w:color w:val="000000" w:themeColor="text1"/>
              </w:rPr>
              <w:t xml:space="preserve">MODEL AND ROBOT MAKING </w:t>
            </w:r>
          </w:p>
          <w:p w14:paraId="27B80B12" w14:textId="0173ED92" w:rsidR="003A6EA1" w:rsidRDefault="003A6EA1" w:rsidP="003A6EA1">
            <w:pPr>
              <w:pStyle w:val="ListParagraph"/>
              <w:numPr>
                <w:ilvl w:val="0"/>
                <w:numId w:val="2"/>
              </w:numPr>
              <w:rPr>
                <w:b/>
                <w:bCs/>
                <w:color w:val="000000" w:themeColor="text1"/>
              </w:rPr>
            </w:pPr>
            <w:r>
              <w:rPr>
                <w:b/>
                <w:bCs/>
                <w:color w:val="000000" w:themeColor="text1"/>
              </w:rPr>
              <w:t>LEADERSHIP QUALITY</w:t>
            </w:r>
          </w:p>
          <w:p w14:paraId="3CBE5970" w14:textId="67259452" w:rsidR="003A6EA1" w:rsidRPr="003A6EA1" w:rsidRDefault="003A6EA1" w:rsidP="003A6EA1">
            <w:pPr>
              <w:pStyle w:val="ListParagraph"/>
              <w:numPr>
                <w:ilvl w:val="0"/>
                <w:numId w:val="2"/>
              </w:numPr>
              <w:rPr>
                <w:b/>
                <w:bCs/>
                <w:color w:val="000000" w:themeColor="text1"/>
              </w:rPr>
            </w:pPr>
            <w:r>
              <w:rPr>
                <w:b/>
                <w:bCs/>
                <w:color w:val="000000" w:themeColor="text1"/>
              </w:rPr>
              <w:t xml:space="preserve">COMMUNICATION SKILLS  </w:t>
            </w:r>
          </w:p>
        </w:tc>
      </w:tr>
    </w:tbl>
    <w:p w14:paraId="79567C04" w14:textId="77777777" w:rsidR="003A6EA1" w:rsidRDefault="003A6EA1" w:rsidP="000C45FF">
      <w:pPr>
        <w:tabs>
          <w:tab w:val="left" w:pos="990"/>
        </w:tabs>
      </w:pPr>
    </w:p>
    <w:sectPr w:rsidR="003A6EA1"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6C252" w14:textId="77777777" w:rsidR="004B7470" w:rsidRDefault="004B7470" w:rsidP="000C45FF">
      <w:r>
        <w:separator/>
      </w:r>
    </w:p>
  </w:endnote>
  <w:endnote w:type="continuationSeparator" w:id="0">
    <w:p w14:paraId="68DB1428" w14:textId="77777777" w:rsidR="004B7470" w:rsidRDefault="004B747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E31D5" w14:textId="77777777" w:rsidR="004B7470" w:rsidRDefault="004B7470" w:rsidP="000C45FF">
      <w:r>
        <w:separator/>
      </w:r>
    </w:p>
  </w:footnote>
  <w:footnote w:type="continuationSeparator" w:id="0">
    <w:p w14:paraId="2D096009" w14:textId="77777777" w:rsidR="004B7470" w:rsidRDefault="004B747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E1710" w14:textId="77777777" w:rsidR="000C45FF" w:rsidRDefault="000C45FF">
    <w:pPr>
      <w:pStyle w:val="Header"/>
    </w:pPr>
    <w:r>
      <w:rPr>
        <w:noProof/>
      </w:rPr>
      <w:drawing>
        <wp:anchor distT="0" distB="0" distL="114300" distR="114300" simplePos="0" relativeHeight="251658240" behindDoc="1" locked="0" layoutInCell="1" allowOverlap="1" wp14:anchorId="70BB51C3" wp14:editId="5D3CA16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C1CDC"/>
    <w:multiLevelType w:val="hybridMultilevel"/>
    <w:tmpl w:val="AEB60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06457"/>
    <w:multiLevelType w:val="hybridMultilevel"/>
    <w:tmpl w:val="37541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411487">
    <w:abstractNumId w:val="1"/>
  </w:num>
  <w:num w:numId="2" w16cid:durableId="46088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70"/>
    <w:rsid w:val="00036450"/>
    <w:rsid w:val="00094499"/>
    <w:rsid w:val="000C45FF"/>
    <w:rsid w:val="000E3FD1"/>
    <w:rsid w:val="00112054"/>
    <w:rsid w:val="00122C10"/>
    <w:rsid w:val="001317D8"/>
    <w:rsid w:val="001525E1"/>
    <w:rsid w:val="00180329"/>
    <w:rsid w:val="0019001F"/>
    <w:rsid w:val="001A74A5"/>
    <w:rsid w:val="001B2ABD"/>
    <w:rsid w:val="001E0391"/>
    <w:rsid w:val="001E1759"/>
    <w:rsid w:val="001F1ECC"/>
    <w:rsid w:val="002400EB"/>
    <w:rsid w:val="0025420D"/>
    <w:rsid w:val="00256CF7"/>
    <w:rsid w:val="00281FD5"/>
    <w:rsid w:val="0030481B"/>
    <w:rsid w:val="003156FC"/>
    <w:rsid w:val="003254B5"/>
    <w:rsid w:val="00340281"/>
    <w:rsid w:val="003573ED"/>
    <w:rsid w:val="0037121F"/>
    <w:rsid w:val="003910D8"/>
    <w:rsid w:val="003A6B7D"/>
    <w:rsid w:val="003A6EA1"/>
    <w:rsid w:val="003B06CA"/>
    <w:rsid w:val="004071FC"/>
    <w:rsid w:val="00445947"/>
    <w:rsid w:val="004813B3"/>
    <w:rsid w:val="00496591"/>
    <w:rsid w:val="004B7470"/>
    <w:rsid w:val="004C63E4"/>
    <w:rsid w:val="004D3011"/>
    <w:rsid w:val="005262AC"/>
    <w:rsid w:val="005E39D5"/>
    <w:rsid w:val="00600670"/>
    <w:rsid w:val="0062123A"/>
    <w:rsid w:val="00646E75"/>
    <w:rsid w:val="006771D0"/>
    <w:rsid w:val="00715FCB"/>
    <w:rsid w:val="00743101"/>
    <w:rsid w:val="00764C9F"/>
    <w:rsid w:val="00765749"/>
    <w:rsid w:val="007775E1"/>
    <w:rsid w:val="007867A0"/>
    <w:rsid w:val="007927F5"/>
    <w:rsid w:val="00802CA0"/>
    <w:rsid w:val="009260CD"/>
    <w:rsid w:val="00940A66"/>
    <w:rsid w:val="00952C25"/>
    <w:rsid w:val="00A2118D"/>
    <w:rsid w:val="00A67070"/>
    <w:rsid w:val="00AD0A50"/>
    <w:rsid w:val="00AD76E2"/>
    <w:rsid w:val="00B20152"/>
    <w:rsid w:val="00B359E4"/>
    <w:rsid w:val="00B57D98"/>
    <w:rsid w:val="00B70850"/>
    <w:rsid w:val="00B8194E"/>
    <w:rsid w:val="00C066B6"/>
    <w:rsid w:val="00C37BA1"/>
    <w:rsid w:val="00C4674C"/>
    <w:rsid w:val="00C506CF"/>
    <w:rsid w:val="00C72BED"/>
    <w:rsid w:val="00C9578B"/>
    <w:rsid w:val="00CB0055"/>
    <w:rsid w:val="00D2522B"/>
    <w:rsid w:val="00D41A6F"/>
    <w:rsid w:val="00D422DE"/>
    <w:rsid w:val="00D5459D"/>
    <w:rsid w:val="00DA1F4D"/>
    <w:rsid w:val="00DB3E90"/>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3452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3494BA"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276E8B"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276E8B"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398E98"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276E8B"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3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PHEN\AppData\Local\Microsoft\Office\16.0\DTS\en-IN%7bA51664AD-1746-41FA-BE1E-A0D3BD56AAD9%7d\%7b78E5FCCC-3E1A-4959-B6B6-917375D07D36%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DE55F379D4428F857B0951B268CF47"/>
        <w:category>
          <w:name w:val="General"/>
          <w:gallery w:val="placeholder"/>
        </w:category>
        <w:types>
          <w:type w:val="bbPlcHdr"/>
        </w:types>
        <w:behaviors>
          <w:behavior w:val="content"/>
        </w:behaviors>
        <w:guid w:val="{160F97BC-3ACD-48B1-A717-64BF7F1B112F}"/>
      </w:docPartPr>
      <w:docPartBody>
        <w:p w:rsidR="000F3C82" w:rsidRDefault="000F3C82">
          <w:pPr>
            <w:pStyle w:val="2CDE55F379D4428F857B0951B268CF47"/>
          </w:pPr>
          <w:r w:rsidRPr="003910D8">
            <w:rPr>
              <w:spacing w:val="23"/>
              <w:w w:val="83"/>
            </w:rPr>
            <w:t>JOB TITLE HER</w:t>
          </w:r>
          <w:r w:rsidRPr="003910D8">
            <w:rPr>
              <w:spacing w:val="34"/>
              <w:w w:val="83"/>
            </w:rPr>
            <w:t>E</w:t>
          </w:r>
        </w:p>
      </w:docPartBody>
    </w:docPart>
    <w:docPart>
      <w:docPartPr>
        <w:name w:val="F26271DDFC09491C8FAC8B348955FCC3"/>
        <w:category>
          <w:name w:val="General"/>
          <w:gallery w:val="placeholder"/>
        </w:category>
        <w:types>
          <w:type w:val="bbPlcHdr"/>
        </w:types>
        <w:behaviors>
          <w:behavior w:val="content"/>
        </w:behaviors>
        <w:guid w:val="{A31EA12C-F8E6-4350-B6CB-0C9CB297372B}"/>
      </w:docPartPr>
      <w:docPartBody>
        <w:p w:rsidR="000F3C82" w:rsidRDefault="000F3C82">
          <w:pPr>
            <w:pStyle w:val="F26271DDFC09491C8FAC8B348955FCC3"/>
          </w:pPr>
          <w:r w:rsidRPr="00CB0055">
            <w:t>Contact</w:t>
          </w:r>
        </w:p>
      </w:docPartBody>
    </w:docPart>
    <w:docPart>
      <w:docPartPr>
        <w:name w:val="3ECC5C7E0A834023BD8A41373F7A002A"/>
        <w:category>
          <w:name w:val="General"/>
          <w:gallery w:val="placeholder"/>
        </w:category>
        <w:types>
          <w:type w:val="bbPlcHdr"/>
        </w:types>
        <w:behaviors>
          <w:behavior w:val="content"/>
        </w:behaviors>
        <w:guid w:val="{12567D6E-1F7F-4EB5-825D-9509B0051C2B}"/>
      </w:docPartPr>
      <w:docPartBody>
        <w:p w:rsidR="000F3C82" w:rsidRDefault="000F3C82">
          <w:pPr>
            <w:pStyle w:val="3ECC5C7E0A834023BD8A41373F7A002A"/>
          </w:pPr>
          <w:r w:rsidRPr="004D3011">
            <w:t>PHONE:</w:t>
          </w:r>
        </w:p>
      </w:docPartBody>
    </w:docPart>
    <w:docPart>
      <w:docPartPr>
        <w:name w:val="2C21D377AAA64FA7BC211CE576651109"/>
        <w:category>
          <w:name w:val="General"/>
          <w:gallery w:val="placeholder"/>
        </w:category>
        <w:types>
          <w:type w:val="bbPlcHdr"/>
        </w:types>
        <w:behaviors>
          <w:behavior w:val="content"/>
        </w:behaviors>
        <w:guid w:val="{1AA00897-BB0A-4470-8D58-88FEAC219519}"/>
      </w:docPartPr>
      <w:docPartBody>
        <w:p w:rsidR="000F3C82" w:rsidRDefault="000F3C82">
          <w:pPr>
            <w:pStyle w:val="2C21D377AAA64FA7BC211CE576651109"/>
          </w:pPr>
          <w:r w:rsidRPr="004D3011">
            <w:t>EMAIL:</w:t>
          </w:r>
        </w:p>
      </w:docPartBody>
    </w:docPart>
    <w:docPart>
      <w:docPartPr>
        <w:name w:val="FA2E0773CA164E3EBE3797A52039D9E6"/>
        <w:category>
          <w:name w:val="General"/>
          <w:gallery w:val="placeholder"/>
        </w:category>
        <w:types>
          <w:type w:val="bbPlcHdr"/>
        </w:types>
        <w:behaviors>
          <w:behavior w:val="content"/>
        </w:behaviors>
        <w:guid w:val="{1BE969C1-46A7-4A2A-9A9A-E30BCD4E84C3}"/>
      </w:docPartPr>
      <w:docPartBody>
        <w:p w:rsidR="000F3C82" w:rsidRDefault="000F3C82">
          <w:pPr>
            <w:pStyle w:val="FA2E0773CA164E3EBE3797A52039D9E6"/>
          </w:pPr>
          <w:r w:rsidRPr="00036450">
            <w:t>EDUCATION</w:t>
          </w:r>
        </w:p>
      </w:docPartBody>
    </w:docPart>
    <w:docPart>
      <w:docPartPr>
        <w:name w:val="99D7CFD1A8D247E09845E7F6431AA158"/>
        <w:category>
          <w:name w:val="General"/>
          <w:gallery w:val="placeholder"/>
        </w:category>
        <w:types>
          <w:type w:val="bbPlcHdr"/>
        </w:types>
        <w:behaviors>
          <w:behavior w:val="content"/>
        </w:behaviors>
        <w:guid w:val="{CA545B3D-F6ED-4EEC-B067-FB4561F4A750}"/>
      </w:docPartPr>
      <w:docPartBody>
        <w:p w:rsidR="000F3C82" w:rsidRDefault="000F3C82">
          <w:pPr>
            <w:pStyle w:val="99D7CFD1A8D247E09845E7F6431AA158"/>
          </w:pPr>
          <w:r w:rsidRPr="00036450">
            <w:t>WORK EXPERIENCE</w:t>
          </w:r>
        </w:p>
      </w:docPartBody>
    </w:docPart>
    <w:docPart>
      <w:docPartPr>
        <w:name w:val="0A7C78AF3CD348B6BE867CF1D6DC21D2"/>
        <w:category>
          <w:name w:val="General"/>
          <w:gallery w:val="placeholder"/>
        </w:category>
        <w:types>
          <w:type w:val="bbPlcHdr"/>
        </w:types>
        <w:behaviors>
          <w:behavior w:val="content"/>
        </w:behaviors>
        <w:guid w:val="{10C9EDDA-5631-40F3-BD5F-137541883FE5}"/>
      </w:docPartPr>
      <w:docPartBody>
        <w:p w:rsidR="000F3C82" w:rsidRDefault="000F3C82">
          <w:pPr>
            <w:pStyle w:val="0A7C78AF3CD348B6BE867CF1D6DC21D2"/>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82"/>
    <w:rsid w:val="000F3C82"/>
    <w:rsid w:val="003573ED"/>
    <w:rsid w:val="00B8194E"/>
    <w:rsid w:val="00DB3E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F3C82"/>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E55F379D4428F857B0951B268CF47">
    <w:name w:val="2CDE55F379D4428F857B0951B268CF47"/>
  </w:style>
  <w:style w:type="paragraph" w:customStyle="1" w:styleId="F26271DDFC09491C8FAC8B348955FCC3">
    <w:name w:val="F26271DDFC09491C8FAC8B348955FCC3"/>
  </w:style>
  <w:style w:type="paragraph" w:customStyle="1" w:styleId="3ECC5C7E0A834023BD8A41373F7A002A">
    <w:name w:val="3ECC5C7E0A834023BD8A41373F7A002A"/>
  </w:style>
  <w:style w:type="paragraph" w:customStyle="1" w:styleId="2C21D377AAA64FA7BC211CE576651109">
    <w:name w:val="2C21D377AAA64FA7BC211CE576651109"/>
  </w:style>
  <w:style w:type="character" w:styleId="Hyperlink">
    <w:name w:val="Hyperlink"/>
    <w:basedOn w:val="DefaultParagraphFont"/>
    <w:uiPriority w:val="99"/>
    <w:unhideWhenUsed/>
    <w:rPr>
      <w:color w:val="C45911" w:themeColor="accent2" w:themeShade="BF"/>
      <w:u w:val="single"/>
    </w:rPr>
  </w:style>
  <w:style w:type="paragraph" w:customStyle="1" w:styleId="FA2E0773CA164E3EBE3797A52039D9E6">
    <w:name w:val="FA2E0773CA164E3EBE3797A52039D9E6"/>
  </w:style>
  <w:style w:type="paragraph" w:customStyle="1" w:styleId="99D7CFD1A8D247E09845E7F6431AA158">
    <w:name w:val="99D7CFD1A8D247E09845E7F6431AA158"/>
  </w:style>
  <w:style w:type="character" w:customStyle="1" w:styleId="Heading2Char">
    <w:name w:val="Heading 2 Char"/>
    <w:basedOn w:val="DefaultParagraphFont"/>
    <w:link w:val="Heading2"/>
    <w:uiPriority w:val="9"/>
    <w:rsid w:val="000F3C82"/>
    <w:rPr>
      <w:rFonts w:asciiTheme="majorHAnsi" w:eastAsiaTheme="majorEastAsia" w:hAnsiTheme="majorHAnsi" w:cstheme="majorBidi"/>
      <w:b/>
      <w:bCs/>
      <w:caps/>
      <w:kern w:val="0"/>
      <w:sz w:val="22"/>
      <w:szCs w:val="26"/>
      <w:lang w:val="en-US" w:eastAsia="ja-JP"/>
      <w14:ligatures w14:val="none"/>
    </w:rPr>
  </w:style>
  <w:style w:type="paragraph" w:customStyle="1" w:styleId="0A7C78AF3CD348B6BE867CF1D6DC21D2">
    <w:name w:val="0A7C78AF3CD348B6BE867CF1D6DC2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%7b78E5FCCC-3E1A-4959-B6B6-917375D07D36%7dtf00546271_win32.dotx</Template>
  <TotalTime>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2025-02-19T09:18:00Z</dcterms:created>
  <dcterms:modified xsi:type="dcterms:W3CDTF">2025-02-19T09:18:00Z</dcterms:modified>
</cp:coreProperties>
</file>